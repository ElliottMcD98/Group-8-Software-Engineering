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3B" w:rsidRDefault="00D25AA5">
      <w:r>
        <w:t>Derivation of use cases:</w:t>
      </w:r>
    </w:p>
    <w:p w:rsidR="00D25AA5" w:rsidRDefault="00D25AA5" w:rsidP="00D25AA5">
      <w:pPr>
        <w:spacing w:after="0"/>
      </w:pPr>
      <w:r>
        <w:t>REQ1: The user will be able to log into their account.</w:t>
      </w:r>
    </w:p>
    <w:p w:rsidR="00D25AA5" w:rsidRDefault="00D25AA5" w:rsidP="00D25AA5">
      <w:pPr>
        <w:spacing w:after="0"/>
      </w:pPr>
      <w:r>
        <w:t>REQ2: The user will have a playlist created for them based on different news topics.</w:t>
      </w:r>
    </w:p>
    <w:p w:rsidR="00D25AA5" w:rsidRDefault="00D25AA5" w:rsidP="00D25AA5">
      <w:pPr>
        <w:spacing w:after="0"/>
      </w:pPr>
      <w:r>
        <w:t>REQ3: The user will be able to specify genres added to the song list.</w:t>
      </w:r>
    </w:p>
    <w:p w:rsidR="00D25AA5" w:rsidRDefault="00D25AA5" w:rsidP="00D25AA5">
      <w:pPr>
        <w:spacing w:after="0"/>
      </w:pPr>
      <w:r>
        <w:t>REQ4: The user can choose the amount of songs in the list.</w:t>
      </w:r>
    </w:p>
    <w:p w:rsidR="00D25AA5" w:rsidRDefault="00D25AA5" w:rsidP="00D25AA5">
      <w:pPr>
        <w:spacing w:after="0"/>
      </w:pPr>
      <w:r>
        <w:t>REQ5: The user can listen to the playlist with their account.</w:t>
      </w:r>
    </w:p>
    <w:p w:rsidR="00D25AA5" w:rsidRDefault="00D25AA5" w:rsidP="00D25AA5">
      <w:pPr>
        <w:spacing w:after="0"/>
      </w:pPr>
      <w:r>
        <w:t>REQ6: Song lengths can be specified by the user.</w:t>
      </w:r>
    </w:p>
    <w:p w:rsidR="0051751F" w:rsidRDefault="0051751F" w:rsidP="00D25AA5">
      <w:pPr>
        <w:spacing w:after="0"/>
      </w:pPr>
      <w:r>
        <w:t>REQ7: The user will be able to log out of their account.</w:t>
      </w: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73B7" w:rsidTr="00E973B7">
        <w:tc>
          <w:tcPr>
            <w:tcW w:w="3005" w:type="dxa"/>
          </w:tcPr>
          <w:p w:rsidR="00E973B7" w:rsidRDefault="00E973B7" w:rsidP="00E973B7">
            <w:r>
              <w:t>Actor</w:t>
            </w:r>
          </w:p>
        </w:tc>
        <w:tc>
          <w:tcPr>
            <w:tcW w:w="3005" w:type="dxa"/>
          </w:tcPr>
          <w:p w:rsidR="00E973B7" w:rsidRDefault="00E973B7" w:rsidP="00E973B7">
            <w:r>
              <w:t>Actors goal</w:t>
            </w:r>
          </w:p>
        </w:tc>
        <w:tc>
          <w:tcPr>
            <w:tcW w:w="3006" w:type="dxa"/>
          </w:tcPr>
          <w:p w:rsidR="00E973B7" w:rsidRDefault="00E973B7" w:rsidP="00E973B7">
            <w:r>
              <w:t>Use case name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r>
              <w:t>Initiating actor</w:t>
            </w:r>
            <w:r w:rsidR="000C62BE">
              <w:t>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log into their account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LogIn</w:t>
            </w:r>
            <w:proofErr w:type="spellEnd"/>
            <w:r>
              <w:t xml:space="preserve"> (UC-1)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pull keywords from relevant news topics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TopicSearch</w:t>
            </w:r>
            <w:proofErr w:type="spellEnd"/>
            <w:r>
              <w:t xml:space="preserve"> (UC-2)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use the key words from new</w:t>
            </w:r>
            <w:r w:rsidR="00A64A7C">
              <w:t>s</w:t>
            </w:r>
            <w:r>
              <w:t xml:space="preserve"> topics to search for relevant song titles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SongSearch</w:t>
            </w:r>
            <w:proofErr w:type="spellEnd"/>
            <w:r>
              <w:t xml:space="preserve"> (UC-3)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use the songs found to create a playlist based upon that day’s news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CreatePlaylist</w:t>
            </w:r>
            <w:proofErr w:type="spellEnd"/>
            <w:r>
              <w:t xml:space="preserve"> (UC-4)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specify the amount of songs within the playlist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SongQuantity</w:t>
            </w:r>
            <w:proofErr w:type="spellEnd"/>
            <w:r>
              <w:t>(UC-5)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specify the genre of music to be added to the playlist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SpecifyGenre</w:t>
            </w:r>
            <w:proofErr w:type="spellEnd"/>
            <w:r>
              <w:t xml:space="preserve">(UC-6) 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specify the length off songs to be added to the playlist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SpecifyLength</w:t>
            </w:r>
            <w:proofErr w:type="spellEnd"/>
            <w:r>
              <w:t>(UC-7)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listen to the music added to the playlist</w:t>
            </w:r>
          </w:p>
        </w:tc>
        <w:tc>
          <w:tcPr>
            <w:tcW w:w="3006" w:type="dxa"/>
          </w:tcPr>
          <w:p w:rsidR="00E973B7" w:rsidRDefault="00E973B7" w:rsidP="00E973B7">
            <w:r>
              <w:t>Listen(UC-8)</w:t>
            </w:r>
          </w:p>
        </w:tc>
      </w:tr>
      <w:tr w:rsidR="00E973B7" w:rsidTr="00E973B7">
        <w:tc>
          <w:tcPr>
            <w:tcW w:w="3005" w:type="dxa"/>
          </w:tcPr>
          <w:p w:rsidR="00E973B7" w:rsidRDefault="000C62BE" w:rsidP="00E973B7">
            <w:r>
              <w:t>Initiating actor/User</w:t>
            </w:r>
          </w:p>
        </w:tc>
        <w:tc>
          <w:tcPr>
            <w:tcW w:w="3005" w:type="dxa"/>
          </w:tcPr>
          <w:p w:rsidR="00E973B7" w:rsidRDefault="00E973B7" w:rsidP="00E973B7">
            <w:r>
              <w:t>To log out of their account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LogOut</w:t>
            </w:r>
            <w:proofErr w:type="spellEnd"/>
            <w:r>
              <w:t>(UC-9)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NewsTopicPull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pull relevant words from news articles on the internet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TopicSearch</w:t>
            </w:r>
            <w:proofErr w:type="spellEnd"/>
            <w:r>
              <w:t xml:space="preserve"> (UC-2)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SongNewsSearch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use the keywords to search for songs which relate to that word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SongSearch</w:t>
            </w:r>
            <w:proofErr w:type="spellEnd"/>
            <w:r>
              <w:t xml:space="preserve"> (UC-3)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PlaylistCreation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create a Spotify playlist using the songs found</w:t>
            </w:r>
          </w:p>
        </w:tc>
        <w:tc>
          <w:tcPr>
            <w:tcW w:w="3006" w:type="dxa"/>
          </w:tcPr>
          <w:p w:rsidR="00E973B7" w:rsidRDefault="00E973B7" w:rsidP="00E973B7">
            <w:proofErr w:type="spellStart"/>
            <w:r>
              <w:t>CreatePlaylist</w:t>
            </w:r>
            <w:proofErr w:type="spellEnd"/>
            <w:r>
              <w:t xml:space="preserve"> (UC-4)</w:t>
            </w:r>
          </w:p>
        </w:tc>
      </w:tr>
      <w:tr w:rsidR="00E973B7" w:rsidTr="00E973B7">
        <w:tc>
          <w:tcPr>
            <w:tcW w:w="3005" w:type="dxa"/>
          </w:tcPr>
          <w:p w:rsidR="00E973B7" w:rsidRDefault="00E973B7" w:rsidP="00E973B7">
            <w:proofErr w:type="spellStart"/>
            <w:r>
              <w:t>PlayPlaylist</w:t>
            </w:r>
            <w:proofErr w:type="spellEnd"/>
          </w:p>
        </w:tc>
        <w:tc>
          <w:tcPr>
            <w:tcW w:w="3005" w:type="dxa"/>
          </w:tcPr>
          <w:p w:rsidR="00E973B7" w:rsidRDefault="00E973B7" w:rsidP="00E973B7">
            <w:r>
              <w:t>To play the playlist which has been created on Spotify</w:t>
            </w:r>
          </w:p>
        </w:tc>
        <w:tc>
          <w:tcPr>
            <w:tcW w:w="3006" w:type="dxa"/>
          </w:tcPr>
          <w:p w:rsidR="00E973B7" w:rsidRDefault="00E973B7" w:rsidP="00E973B7">
            <w:r>
              <w:t>Listen(UC-8)</w:t>
            </w:r>
          </w:p>
        </w:tc>
      </w:tr>
    </w:tbl>
    <w:p w:rsidR="000A73A3" w:rsidRDefault="000A73A3" w:rsidP="00D25AA5">
      <w:pPr>
        <w:spacing w:after="0"/>
      </w:pPr>
    </w:p>
    <w:p w:rsidR="00E973B7" w:rsidRDefault="00E973B7" w:rsidP="00D25AA5">
      <w:pPr>
        <w:spacing w:after="0"/>
      </w:pPr>
      <w:r>
        <w:t>Use case Diagram:</w:t>
      </w:r>
    </w:p>
    <w:p w:rsidR="00D25AA5" w:rsidRDefault="00D25AA5" w:rsidP="00D25AA5">
      <w:pPr>
        <w:spacing w:after="0"/>
      </w:pPr>
    </w:p>
    <w:p w:rsidR="00D25AA5" w:rsidRDefault="000A73A3" w:rsidP="00D25AA5">
      <w:pPr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2075235</wp:posOffset>
                </wp:positionH>
                <wp:positionV relativeFrom="paragraph">
                  <wp:posOffset>56791</wp:posOffset>
                </wp:positionV>
                <wp:extent cx="1296063" cy="532737"/>
                <wp:effectExtent l="0" t="0" r="1841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5327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771EC31" id="Oval 5" o:spid="_x0000_s1026" style="position:absolute;margin-left:163.4pt;margin-top:4.45pt;width:102.05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440101" w:rsidRDefault="000A73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731519</wp:posOffset>
                </wp:positionH>
                <wp:positionV relativeFrom="paragraph">
                  <wp:posOffset>63638</wp:posOffset>
                </wp:positionV>
                <wp:extent cx="1383527" cy="294198"/>
                <wp:effectExtent l="0" t="0" r="2667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527" cy="2941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D63D0E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5pt" to="166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440101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-39756</wp:posOffset>
            </wp:positionH>
            <wp:positionV relativeFrom="paragraph">
              <wp:posOffset>115929</wp:posOffset>
            </wp:positionV>
            <wp:extent cx="1319917" cy="897890"/>
            <wp:effectExtent l="0" t="0" r="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17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101" w:rsidRDefault="00440101"/>
    <w:p w:rsidR="00440101" w:rsidRDefault="000A73A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7EA60" wp14:editId="4D2716DA">
                <wp:simplePos x="0" y="0"/>
                <wp:positionH relativeFrom="column">
                  <wp:posOffset>2084457</wp:posOffset>
                </wp:positionH>
                <wp:positionV relativeFrom="paragraph">
                  <wp:posOffset>137712</wp:posOffset>
                </wp:positionV>
                <wp:extent cx="1296063" cy="532737"/>
                <wp:effectExtent l="0" t="0" r="1841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5327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A3D95FE" id="Oval 6" o:spid="_x0000_s1026" style="position:absolute;margin-left:164.15pt;margin-top:10.85pt;width:102.05pt;height:4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707666</wp:posOffset>
                </wp:positionH>
                <wp:positionV relativeFrom="paragraph">
                  <wp:posOffset>136829</wp:posOffset>
                </wp:positionV>
                <wp:extent cx="1415332" cy="286247"/>
                <wp:effectExtent l="0" t="0" r="330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9007D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.75pt" to="167.1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40101" w:rsidRDefault="00440101"/>
    <w:p w:rsidR="00440101" w:rsidRDefault="00440101"/>
    <w:p w:rsidR="00440101" w:rsidRDefault="00440101"/>
    <w:p w:rsidR="00E973B7" w:rsidRDefault="00E973B7">
      <w:r>
        <w:lastRenderedPageBreak/>
        <w:t>Traceability Matrix:</w:t>
      </w:r>
    </w:p>
    <w:tbl>
      <w:tblPr>
        <w:tblStyle w:val="TableGrid"/>
        <w:tblW w:w="7978" w:type="dxa"/>
        <w:tblInd w:w="-5" w:type="dxa"/>
        <w:tblLook w:val="04A0" w:firstRow="1" w:lastRow="0" w:firstColumn="1" w:lastColumn="0" w:noHBand="0" w:noVBand="1"/>
      </w:tblPr>
      <w:tblGrid>
        <w:gridCol w:w="1038"/>
        <w:gridCol w:w="561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PW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UC-1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UC-2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UC-3</w:t>
            </w: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  <w:r>
              <w:t>UC-4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UC-6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UC-7</w:t>
            </w: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  <w:r>
              <w:t>UC-8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UC-9</w:t>
            </w: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REQ1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REQ2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REQ3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REQ4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REQ5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REQ6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D46CA3" w:rsidP="0051751F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</w:tr>
      <w:tr w:rsidR="0051751F" w:rsidTr="0051751F">
        <w:tc>
          <w:tcPr>
            <w:tcW w:w="1038" w:type="dxa"/>
          </w:tcPr>
          <w:p w:rsidR="0051751F" w:rsidRDefault="0051751F" w:rsidP="0051751F">
            <w:pPr>
              <w:jc w:val="center"/>
            </w:pPr>
            <w:r>
              <w:t>REQ7</w:t>
            </w:r>
          </w:p>
        </w:tc>
        <w:tc>
          <w:tcPr>
            <w:tcW w:w="561" w:type="dxa"/>
          </w:tcPr>
          <w:p w:rsidR="0051751F" w:rsidRDefault="0051751F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8" w:type="dxa"/>
          </w:tcPr>
          <w:p w:rsidR="0051751F" w:rsidRDefault="0051751F" w:rsidP="0051751F">
            <w:pPr>
              <w:jc w:val="center"/>
            </w:pPr>
          </w:p>
        </w:tc>
        <w:tc>
          <w:tcPr>
            <w:tcW w:w="709" w:type="dxa"/>
          </w:tcPr>
          <w:p w:rsidR="0051751F" w:rsidRDefault="0051751F" w:rsidP="0051751F">
            <w:pPr>
              <w:jc w:val="center"/>
            </w:pPr>
            <w:r>
              <w:t>X</w:t>
            </w:r>
          </w:p>
        </w:tc>
      </w:tr>
      <w:tr w:rsidR="00D46CA3" w:rsidTr="00A64A7C">
        <w:tc>
          <w:tcPr>
            <w:tcW w:w="1599" w:type="dxa"/>
            <w:gridSpan w:val="2"/>
          </w:tcPr>
          <w:p w:rsidR="00D46CA3" w:rsidRDefault="00D46CA3" w:rsidP="0051751F">
            <w:pPr>
              <w:jc w:val="center"/>
            </w:pPr>
            <w:r>
              <w:t>Max PW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3</w:t>
            </w:r>
          </w:p>
        </w:tc>
      </w:tr>
      <w:tr w:rsidR="00D46CA3" w:rsidTr="00A64A7C">
        <w:tc>
          <w:tcPr>
            <w:tcW w:w="1599" w:type="dxa"/>
            <w:gridSpan w:val="2"/>
          </w:tcPr>
          <w:p w:rsidR="00D46CA3" w:rsidRDefault="00D46CA3" w:rsidP="0051751F">
            <w:pPr>
              <w:jc w:val="center"/>
            </w:pPr>
            <w:r>
              <w:t>Total PW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D46CA3" w:rsidRDefault="00D46CA3" w:rsidP="0051751F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D46CA3" w:rsidRDefault="00D46CA3" w:rsidP="0051751F">
            <w:pPr>
              <w:jc w:val="center"/>
            </w:pPr>
            <w:r>
              <w:t>10</w:t>
            </w:r>
          </w:p>
        </w:tc>
      </w:tr>
    </w:tbl>
    <w:p w:rsidR="00D25AA5" w:rsidRDefault="00D25AA5"/>
    <w:p w:rsidR="00E973B7" w:rsidRDefault="00E973B7">
      <w:r>
        <w:t>Use case schemas: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440101">
        <w:tc>
          <w:tcPr>
            <w:tcW w:w="4508" w:type="dxa"/>
          </w:tcPr>
          <w:p w:rsidR="00440101" w:rsidRDefault="00440101" w:rsidP="00D46CA3">
            <w:r>
              <w:t>Use case UC-1</w:t>
            </w:r>
            <w:r w:rsidR="00D46CA3">
              <w:t xml:space="preserve"> </w:t>
            </w:r>
          </w:p>
        </w:tc>
        <w:tc>
          <w:tcPr>
            <w:tcW w:w="4508" w:type="dxa"/>
          </w:tcPr>
          <w:p w:rsidR="00440101" w:rsidRDefault="00D46CA3">
            <w:r>
              <w:t>Login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Related Requirements</w:t>
            </w:r>
          </w:p>
        </w:tc>
        <w:tc>
          <w:tcPr>
            <w:tcW w:w="4508" w:type="dxa"/>
          </w:tcPr>
          <w:p w:rsidR="00440101" w:rsidRDefault="00D46CA3">
            <w:r>
              <w:t>REQ1, REQ7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Initiating Actor</w:t>
            </w:r>
          </w:p>
        </w:tc>
        <w:tc>
          <w:tcPr>
            <w:tcW w:w="4508" w:type="dxa"/>
          </w:tcPr>
          <w:p w:rsidR="00440101" w:rsidRDefault="000226BC">
            <w:r>
              <w:t>User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Actors Goal</w:t>
            </w:r>
          </w:p>
        </w:tc>
        <w:tc>
          <w:tcPr>
            <w:tcW w:w="4508" w:type="dxa"/>
          </w:tcPr>
          <w:p w:rsidR="00440101" w:rsidRDefault="000226BC">
            <w:r>
              <w:t>To log into their account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Participating Actors</w:t>
            </w:r>
          </w:p>
        </w:tc>
        <w:tc>
          <w:tcPr>
            <w:tcW w:w="4508" w:type="dxa"/>
          </w:tcPr>
          <w:p w:rsidR="00440101" w:rsidRDefault="000226BC">
            <w:r>
              <w:t>NA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Preconditions</w:t>
            </w:r>
          </w:p>
        </w:tc>
        <w:tc>
          <w:tcPr>
            <w:tcW w:w="4508" w:type="dxa"/>
          </w:tcPr>
          <w:p w:rsidR="00440101" w:rsidRDefault="000226BC">
            <w:r>
              <w:t>The user is not logged into their account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Post conditions</w:t>
            </w:r>
          </w:p>
        </w:tc>
        <w:tc>
          <w:tcPr>
            <w:tcW w:w="4508" w:type="dxa"/>
          </w:tcPr>
          <w:p w:rsidR="00440101" w:rsidRDefault="000226BC">
            <w:r>
              <w:t>The user is logged into their account and can begin a song search</w:t>
            </w:r>
          </w:p>
        </w:tc>
      </w:tr>
      <w:tr w:rsidR="00440101" w:rsidTr="00440101">
        <w:tc>
          <w:tcPr>
            <w:tcW w:w="4508" w:type="dxa"/>
          </w:tcPr>
          <w:p w:rsidR="00440101" w:rsidRDefault="00440101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A64A7C">
        <w:tc>
          <w:tcPr>
            <w:tcW w:w="4508" w:type="dxa"/>
          </w:tcPr>
          <w:p w:rsidR="00440101" w:rsidRDefault="00440101" w:rsidP="00A64A7C">
            <w:r>
              <w:t>Use case UC-2</w:t>
            </w:r>
          </w:p>
        </w:tc>
        <w:tc>
          <w:tcPr>
            <w:tcW w:w="4508" w:type="dxa"/>
          </w:tcPr>
          <w:p w:rsidR="00440101" w:rsidRDefault="00A64A7C" w:rsidP="00A64A7C">
            <w:proofErr w:type="spellStart"/>
            <w:r>
              <w:t>TopicSearch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:rsidR="00440101" w:rsidRDefault="00A64A7C" w:rsidP="00A64A7C">
            <w:r>
              <w:t>REQ2, REQ3, REQ4, REQ5, REQ6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:rsidR="00440101" w:rsidRDefault="00A64A7C" w:rsidP="00A64A7C">
            <w:r>
              <w:t>User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:rsidR="00440101" w:rsidRDefault="00A64A7C" w:rsidP="00A64A7C">
            <w:r>
              <w:t>To pull key words from relevant news topics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:rsidR="00440101" w:rsidRDefault="00A64A7C" w:rsidP="00A64A7C">
            <w:proofErr w:type="spellStart"/>
            <w:r>
              <w:t>NewsTopicPull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:rsidR="00440101" w:rsidRDefault="00A64A7C" w:rsidP="00A64A7C">
            <w:r>
              <w:t>The user is logged in but has not searched through news topics for key words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:rsidR="00440101" w:rsidRDefault="00A64A7C" w:rsidP="00A64A7C">
            <w:r>
              <w:t>The user has a selection of key words from news articles which can be used to find song suggestions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A64A7C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A64A7C">
        <w:tc>
          <w:tcPr>
            <w:tcW w:w="4508" w:type="dxa"/>
          </w:tcPr>
          <w:p w:rsidR="00440101" w:rsidRDefault="00440101" w:rsidP="00A64A7C">
            <w:r>
              <w:t>Use case UC-3</w:t>
            </w:r>
          </w:p>
        </w:tc>
        <w:tc>
          <w:tcPr>
            <w:tcW w:w="4508" w:type="dxa"/>
          </w:tcPr>
          <w:p w:rsidR="00440101" w:rsidRDefault="00A64A7C" w:rsidP="00A64A7C">
            <w:proofErr w:type="spellStart"/>
            <w:r>
              <w:t>SongSearch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:rsidR="00440101" w:rsidRDefault="00A64A7C" w:rsidP="00A64A7C">
            <w:r>
              <w:t>REQ2, REQ3, REQ4, REQ5, REQ6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:rsidR="00440101" w:rsidRDefault="00A64A7C" w:rsidP="00A64A7C">
            <w:r>
              <w:t>User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:rsidR="00440101" w:rsidRDefault="00A64A7C" w:rsidP="00A64A7C">
            <w:r>
              <w:t>To use the key words from news topics to search for relevant song titles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:rsidR="00440101" w:rsidRDefault="00A64A7C" w:rsidP="00A64A7C">
            <w:proofErr w:type="spellStart"/>
            <w:r>
              <w:t>SongNewsSearch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:rsidR="00440101" w:rsidRDefault="00A64A7C" w:rsidP="00A64A7C">
            <w:r>
              <w:t>The user is logged in and has a selection of key words pulled from prominent news topics but has no songs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:rsidR="00440101" w:rsidRDefault="00A64A7C" w:rsidP="00A64A7C">
            <w:r>
              <w:t>The user can visualise a list of songs based on topics prominent in the news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A64A7C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A64A7C">
        <w:tc>
          <w:tcPr>
            <w:tcW w:w="4508" w:type="dxa"/>
          </w:tcPr>
          <w:p w:rsidR="00440101" w:rsidRDefault="00440101" w:rsidP="00A64A7C">
            <w:r>
              <w:t>Use case UC-4</w:t>
            </w:r>
          </w:p>
        </w:tc>
        <w:tc>
          <w:tcPr>
            <w:tcW w:w="4508" w:type="dxa"/>
          </w:tcPr>
          <w:p w:rsidR="00440101" w:rsidRDefault="00A64A7C" w:rsidP="00A64A7C">
            <w:proofErr w:type="spellStart"/>
            <w:r>
              <w:t>CreatePlaylist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:rsidR="00440101" w:rsidRDefault="00A64A7C" w:rsidP="00A64A7C">
            <w:r>
              <w:t>REQ2, REQ3, REQ4, REQ5, REQ6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:rsidR="00440101" w:rsidRDefault="00A64A7C" w:rsidP="00A64A7C">
            <w:r>
              <w:t>User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:rsidR="00440101" w:rsidRDefault="00A64A7C" w:rsidP="00A64A7C">
            <w:r>
              <w:t>To use the songs found to create a playlist based upon that day’s news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:rsidR="00440101" w:rsidRDefault="00A64A7C" w:rsidP="00A64A7C">
            <w:proofErr w:type="spellStart"/>
            <w:r>
              <w:t>PlaylistCreation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lastRenderedPageBreak/>
              <w:t>Preconditions</w:t>
            </w:r>
          </w:p>
        </w:tc>
        <w:tc>
          <w:tcPr>
            <w:tcW w:w="4508" w:type="dxa"/>
          </w:tcPr>
          <w:p w:rsidR="00440101" w:rsidRDefault="000C62BE" w:rsidP="00A64A7C">
            <w:r>
              <w:t>The user has a selection of songs which have been derived using keywords relevant in the news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:rsidR="00440101" w:rsidRDefault="000C62BE" w:rsidP="00A64A7C">
            <w:r>
              <w:t>The songs have been added into a playlist for the user to listen to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A64A7C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A64A7C">
        <w:tc>
          <w:tcPr>
            <w:tcW w:w="4508" w:type="dxa"/>
          </w:tcPr>
          <w:p w:rsidR="00440101" w:rsidRDefault="00440101" w:rsidP="00A64A7C">
            <w:r>
              <w:t>Use case UC-5</w:t>
            </w:r>
          </w:p>
        </w:tc>
        <w:tc>
          <w:tcPr>
            <w:tcW w:w="4508" w:type="dxa"/>
          </w:tcPr>
          <w:p w:rsidR="00440101" w:rsidRDefault="000C62BE" w:rsidP="00A64A7C">
            <w:proofErr w:type="spellStart"/>
            <w:r>
              <w:t>SongQuantity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:rsidR="00440101" w:rsidRDefault="000C62BE" w:rsidP="00A64A7C">
            <w:r>
              <w:t>REQ4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:rsidR="00440101" w:rsidRDefault="000C62BE" w:rsidP="00A64A7C">
            <w:r>
              <w:t>User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:rsidR="00440101" w:rsidRDefault="000C62BE" w:rsidP="00A64A7C">
            <w:r>
              <w:t>To specify the amount of songs within the playlist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:rsidR="00440101" w:rsidRDefault="000C62BE" w:rsidP="00A64A7C">
            <w:r>
              <w:t>NA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:rsidR="00440101" w:rsidRDefault="000C62BE" w:rsidP="00A64A7C">
            <w:r>
              <w:t>The user has a playlist of songs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:rsidR="00440101" w:rsidRDefault="000C62BE" w:rsidP="00A64A7C">
            <w:r>
              <w:t>The user has a defined number of songs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A64A7C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101" w:rsidTr="00A64A7C">
        <w:tc>
          <w:tcPr>
            <w:tcW w:w="4508" w:type="dxa"/>
          </w:tcPr>
          <w:p w:rsidR="00440101" w:rsidRDefault="00440101" w:rsidP="00A64A7C">
            <w:r>
              <w:t>Use case UC-6</w:t>
            </w:r>
          </w:p>
        </w:tc>
        <w:tc>
          <w:tcPr>
            <w:tcW w:w="4508" w:type="dxa"/>
          </w:tcPr>
          <w:p w:rsidR="00440101" w:rsidRDefault="000C62BE" w:rsidP="00A64A7C">
            <w:proofErr w:type="spellStart"/>
            <w:r>
              <w:t>SpecifyGenre</w:t>
            </w:r>
            <w:proofErr w:type="spellEnd"/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Related Requirements</w:t>
            </w:r>
          </w:p>
        </w:tc>
        <w:tc>
          <w:tcPr>
            <w:tcW w:w="4508" w:type="dxa"/>
          </w:tcPr>
          <w:p w:rsidR="00440101" w:rsidRDefault="000C62BE" w:rsidP="00A64A7C">
            <w:r>
              <w:t>REQ3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Initiating Actor</w:t>
            </w:r>
          </w:p>
        </w:tc>
        <w:tc>
          <w:tcPr>
            <w:tcW w:w="4508" w:type="dxa"/>
          </w:tcPr>
          <w:p w:rsidR="00440101" w:rsidRDefault="000C62BE" w:rsidP="00A64A7C">
            <w:r>
              <w:t>User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Actors Goal</w:t>
            </w:r>
          </w:p>
        </w:tc>
        <w:tc>
          <w:tcPr>
            <w:tcW w:w="4508" w:type="dxa"/>
          </w:tcPr>
          <w:p w:rsidR="00440101" w:rsidRDefault="000C62BE" w:rsidP="00A64A7C">
            <w:r>
              <w:t>To specify the genre of music to be added to the playlist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Participating Actors</w:t>
            </w:r>
          </w:p>
        </w:tc>
        <w:tc>
          <w:tcPr>
            <w:tcW w:w="4508" w:type="dxa"/>
          </w:tcPr>
          <w:p w:rsidR="00440101" w:rsidRDefault="000C62BE" w:rsidP="00A64A7C">
            <w:r>
              <w:t>NA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Preconditions</w:t>
            </w:r>
          </w:p>
        </w:tc>
        <w:tc>
          <w:tcPr>
            <w:tcW w:w="4508" w:type="dxa"/>
          </w:tcPr>
          <w:p w:rsidR="00440101" w:rsidRDefault="000C62BE" w:rsidP="00A64A7C">
            <w:r>
              <w:t>The user has a playlist of songs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Post conditions</w:t>
            </w:r>
          </w:p>
        </w:tc>
        <w:tc>
          <w:tcPr>
            <w:tcW w:w="4508" w:type="dxa"/>
          </w:tcPr>
          <w:p w:rsidR="00440101" w:rsidRDefault="000C62BE" w:rsidP="00A64A7C">
            <w:r>
              <w:t>The user has a playlist of songs of a specific genre</w:t>
            </w:r>
          </w:p>
        </w:tc>
      </w:tr>
      <w:tr w:rsidR="00440101" w:rsidTr="00A64A7C">
        <w:tc>
          <w:tcPr>
            <w:tcW w:w="4508" w:type="dxa"/>
          </w:tcPr>
          <w:p w:rsidR="00440101" w:rsidRDefault="00440101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440101" w:rsidRDefault="00440101" w:rsidP="00A64A7C"/>
        </w:tc>
      </w:tr>
    </w:tbl>
    <w:p w:rsidR="00440101" w:rsidRDefault="004401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:rsidTr="00A64A7C">
        <w:tc>
          <w:tcPr>
            <w:tcW w:w="4508" w:type="dxa"/>
          </w:tcPr>
          <w:p w:rsidR="00D46CA3" w:rsidRDefault="00D46CA3" w:rsidP="00A64A7C">
            <w:r>
              <w:t>Use case UC-7</w:t>
            </w:r>
          </w:p>
        </w:tc>
        <w:tc>
          <w:tcPr>
            <w:tcW w:w="4508" w:type="dxa"/>
          </w:tcPr>
          <w:p w:rsidR="00D46CA3" w:rsidRDefault="000C62BE" w:rsidP="00A64A7C">
            <w:proofErr w:type="spellStart"/>
            <w:r>
              <w:t>SpecifyLength</w:t>
            </w:r>
            <w:proofErr w:type="spellEnd"/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Related Requirements</w:t>
            </w:r>
          </w:p>
        </w:tc>
        <w:tc>
          <w:tcPr>
            <w:tcW w:w="4508" w:type="dxa"/>
          </w:tcPr>
          <w:p w:rsidR="00D46CA3" w:rsidRDefault="000C62BE" w:rsidP="00A64A7C">
            <w:r>
              <w:t>REQ6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Initiating Actor</w:t>
            </w:r>
          </w:p>
        </w:tc>
        <w:tc>
          <w:tcPr>
            <w:tcW w:w="4508" w:type="dxa"/>
          </w:tcPr>
          <w:p w:rsidR="00D46CA3" w:rsidRDefault="000C62BE" w:rsidP="00A64A7C">
            <w:r>
              <w:t>NA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Actors Goal</w:t>
            </w:r>
          </w:p>
        </w:tc>
        <w:tc>
          <w:tcPr>
            <w:tcW w:w="4508" w:type="dxa"/>
          </w:tcPr>
          <w:p w:rsidR="00D46CA3" w:rsidRDefault="000C62BE" w:rsidP="00A64A7C">
            <w:r>
              <w:t>To specify the length off songs to be added to the playlist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Participating Actors</w:t>
            </w:r>
          </w:p>
        </w:tc>
        <w:tc>
          <w:tcPr>
            <w:tcW w:w="4508" w:type="dxa"/>
          </w:tcPr>
          <w:p w:rsidR="00D46CA3" w:rsidRDefault="000C62BE" w:rsidP="00A64A7C">
            <w:r>
              <w:t>User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Preconditions</w:t>
            </w:r>
          </w:p>
        </w:tc>
        <w:tc>
          <w:tcPr>
            <w:tcW w:w="4508" w:type="dxa"/>
          </w:tcPr>
          <w:p w:rsidR="00D46CA3" w:rsidRDefault="000C62BE" w:rsidP="00A64A7C">
            <w:r>
              <w:t>The user has a playlist of songs which vary in length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Post conditions</w:t>
            </w:r>
          </w:p>
        </w:tc>
        <w:tc>
          <w:tcPr>
            <w:tcW w:w="4508" w:type="dxa"/>
          </w:tcPr>
          <w:p w:rsidR="00D46CA3" w:rsidRDefault="000C62BE" w:rsidP="00A64A7C">
            <w:r>
              <w:t>The user has a playlist of songs which are all the same/similar length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D46CA3" w:rsidRDefault="00D46CA3" w:rsidP="00A64A7C"/>
        </w:tc>
      </w:tr>
    </w:tbl>
    <w:p w:rsidR="00D46CA3" w:rsidRDefault="00D4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:rsidTr="00A64A7C">
        <w:tc>
          <w:tcPr>
            <w:tcW w:w="4508" w:type="dxa"/>
          </w:tcPr>
          <w:p w:rsidR="00D46CA3" w:rsidRDefault="00D46CA3" w:rsidP="00A64A7C">
            <w:r>
              <w:t>Use case UC-8</w:t>
            </w:r>
          </w:p>
        </w:tc>
        <w:tc>
          <w:tcPr>
            <w:tcW w:w="4508" w:type="dxa"/>
          </w:tcPr>
          <w:p w:rsidR="00D46CA3" w:rsidRDefault="000C62BE" w:rsidP="00A64A7C">
            <w:r>
              <w:t>Listen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Related Requirements</w:t>
            </w:r>
          </w:p>
        </w:tc>
        <w:tc>
          <w:tcPr>
            <w:tcW w:w="4508" w:type="dxa"/>
          </w:tcPr>
          <w:p w:rsidR="00D46CA3" w:rsidRDefault="000C62BE" w:rsidP="00A64A7C">
            <w:r>
              <w:t>REQ5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Initiating Actor</w:t>
            </w:r>
          </w:p>
        </w:tc>
        <w:tc>
          <w:tcPr>
            <w:tcW w:w="4508" w:type="dxa"/>
          </w:tcPr>
          <w:p w:rsidR="00D46CA3" w:rsidRDefault="000C62BE" w:rsidP="00A64A7C">
            <w:r>
              <w:t>User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Actors Goal</w:t>
            </w:r>
          </w:p>
        </w:tc>
        <w:tc>
          <w:tcPr>
            <w:tcW w:w="4508" w:type="dxa"/>
          </w:tcPr>
          <w:p w:rsidR="00D46CA3" w:rsidRDefault="000C62BE" w:rsidP="00A64A7C">
            <w:r>
              <w:t>To listen to the music added to the playlist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Participating Actors</w:t>
            </w:r>
          </w:p>
        </w:tc>
        <w:tc>
          <w:tcPr>
            <w:tcW w:w="4508" w:type="dxa"/>
          </w:tcPr>
          <w:p w:rsidR="00D46CA3" w:rsidRDefault="000C62BE" w:rsidP="00A64A7C">
            <w:proofErr w:type="spellStart"/>
            <w:r>
              <w:t>PlayPlaylist</w:t>
            </w:r>
            <w:proofErr w:type="spellEnd"/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Preconditions</w:t>
            </w:r>
          </w:p>
        </w:tc>
        <w:tc>
          <w:tcPr>
            <w:tcW w:w="4508" w:type="dxa"/>
          </w:tcPr>
          <w:p w:rsidR="00D46CA3" w:rsidRDefault="000C62BE" w:rsidP="00A64A7C">
            <w:r>
              <w:t>The user can visualise the playlist created for them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Post conditions</w:t>
            </w:r>
          </w:p>
        </w:tc>
        <w:tc>
          <w:tcPr>
            <w:tcW w:w="4508" w:type="dxa"/>
          </w:tcPr>
          <w:p w:rsidR="00D46CA3" w:rsidRDefault="000C62BE" w:rsidP="00A64A7C">
            <w:r>
              <w:t>The user can listen to the songs in the playlist created for them through Spotify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D46CA3" w:rsidRDefault="00D46CA3" w:rsidP="00A64A7C"/>
        </w:tc>
      </w:tr>
    </w:tbl>
    <w:p w:rsidR="00D46CA3" w:rsidRDefault="00D46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CA3" w:rsidTr="00A64A7C">
        <w:tc>
          <w:tcPr>
            <w:tcW w:w="4508" w:type="dxa"/>
          </w:tcPr>
          <w:p w:rsidR="00D46CA3" w:rsidRDefault="00D46CA3" w:rsidP="00A64A7C">
            <w:r>
              <w:t>Use case UC-9</w:t>
            </w:r>
          </w:p>
        </w:tc>
        <w:tc>
          <w:tcPr>
            <w:tcW w:w="4508" w:type="dxa"/>
          </w:tcPr>
          <w:p w:rsidR="00D46CA3" w:rsidRDefault="000C62BE" w:rsidP="00A64A7C">
            <w:proofErr w:type="spellStart"/>
            <w:r>
              <w:t>LogOut</w:t>
            </w:r>
            <w:proofErr w:type="spellEnd"/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Related Requirements</w:t>
            </w:r>
          </w:p>
        </w:tc>
        <w:tc>
          <w:tcPr>
            <w:tcW w:w="4508" w:type="dxa"/>
          </w:tcPr>
          <w:p w:rsidR="00D46CA3" w:rsidRDefault="000C62BE" w:rsidP="00A64A7C">
            <w:r>
              <w:t>REQ1, REQ7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Initiating Actor</w:t>
            </w:r>
          </w:p>
        </w:tc>
        <w:tc>
          <w:tcPr>
            <w:tcW w:w="4508" w:type="dxa"/>
          </w:tcPr>
          <w:p w:rsidR="00D46CA3" w:rsidRDefault="000C62BE" w:rsidP="00A64A7C">
            <w:r>
              <w:t>User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Actors Goal</w:t>
            </w:r>
          </w:p>
        </w:tc>
        <w:tc>
          <w:tcPr>
            <w:tcW w:w="4508" w:type="dxa"/>
          </w:tcPr>
          <w:p w:rsidR="00D46CA3" w:rsidRDefault="000C62BE" w:rsidP="00A64A7C">
            <w:r>
              <w:t>To log out of their account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Participating Actors</w:t>
            </w:r>
          </w:p>
        </w:tc>
        <w:tc>
          <w:tcPr>
            <w:tcW w:w="4508" w:type="dxa"/>
          </w:tcPr>
          <w:p w:rsidR="00D46CA3" w:rsidRDefault="000C62BE" w:rsidP="00A64A7C">
            <w:r>
              <w:t>NA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Preconditions</w:t>
            </w:r>
          </w:p>
        </w:tc>
        <w:tc>
          <w:tcPr>
            <w:tcW w:w="4508" w:type="dxa"/>
          </w:tcPr>
          <w:p w:rsidR="00D46CA3" w:rsidRDefault="000C62BE" w:rsidP="00A64A7C">
            <w:r>
              <w:t>The user is logged into their account</w:t>
            </w:r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Post conditions</w:t>
            </w:r>
          </w:p>
        </w:tc>
        <w:tc>
          <w:tcPr>
            <w:tcW w:w="4508" w:type="dxa"/>
          </w:tcPr>
          <w:p w:rsidR="00D46CA3" w:rsidRDefault="000C62BE" w:rsidP="00A64A7C">
            <w:r>
              <w:t>The user is logged out of their account</w:t>
            </w:r>
            <w:bookmarkStart w:id="0" w:name="_GoBack"/>
            <w:bookmarkEnd w:id="0"/>
          </w:p>
        </w:tc>
      </w:tr>
      <w:tr w:rsidR="00D46CA3" w:rsidTr="00A64A7C">
        <w:tc>
          <w:tcPr>
            <w:tcW w:w="4508" w:type="dxa"/>
          </w:tcPr>
          <w:p w:rsidR="00D46CA3" w:rsidRDefault="00D46CA3" w:rsidP="00A64A7C">
            <w:r>
              <w:t>Flow of events for main success scenario</w:t>
            </w:r>
          </w:p>
        </w:tc>
        <w:tc>
          <w:tcPr>
            <w:tcW w:w="4508" w:type="dxa"/>
          </w:tcPr>
          <w:p w:rsidR="00D46CA3" w:rsidRDefault="00D46CA3" w:rsidP="00A64A7C"/>
        </w:tc>
      </w:tr>
    </w:tbl>
    <w:p w:rsidR="00D46CA3" w:rsidRDefault="00D46CA3"/>
    <w:sectPr w:rsidR="00D4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675EB"/>
    <w:multiLevelType w:val="hybridMultilevel"/>
    <w:tmpl w:val="2EEE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A5"/>
    <w:rsid w:val="000226BC"/>
    <w:rsid w:val="000A73A3"/>
    <w:rsid w:val="000C62BE"/>
    <w:rsid w:val="00440101"/>
    <w:rsid w:val="0051751F"/>
    <w:rsid w:val="0074353B"/>
    <w:rsid w:val="00A213F5"/>
    <w:rsid w:val="00A64A7C"/>
    <w:rsid w:val="00BA3DDA"/>
    <w:rsid w:val="00D25AA5"/>
    <w:rsid w:val="00D46CA3"/>
    <w:rsid w:val="00E9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2B96-7EE8-4D5C-95AA-858B5345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A5"/>
    <w:pPr>
      <w:ind w:left="720"/>
      <w:contextualSpacing/>
    </w:pPr>
  </w:style>
  <w:style w:type="table" w:styleId="TableGrid">
    <w:name w:val="Table Grid"/>
    <w:basedOn w:val="TableNormal"/>
    <w:uiPriority w:val="39"/>
    <w:rsid w:val="00D2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B4F614A4</Template>
  <TotalTime>109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Luke Powell (16634291)</cp:lastModifiedBy>
  <cp:revision>3</cp:revision>
  <dcterms:created xsi:type="dcterms:W3CDTF">2019-10-29T13:09:00Z</dcterms:created>
  <dcterms:modified xsi:type="dcterms:W3CDTF">2019-10-29T15:42:00Z</dcterms:modified>
</cp:coreProperties>
</file>